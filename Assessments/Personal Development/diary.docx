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B9" w:rsidRDefault="005575B9" w:rsidP="005575B9">
      <w:pPr>
        <w:rPr>
          <w:b/>
          <w:bCs/>
        </w:rPr>
      </w:pPr>
      <w:r w:rsidRPr="0099751E">
        <w:rPr>
          <w:b/>
          <w:bCs/>
        </w:rPr>
        <w:t>Not having a TV at home.</w:t>
      </w:r>
    </w:p>
    <w:p w:rsidR="00BE06AE" w:rsidRPr="005575B9" w:rsidRDefault="005575B9" w:rsidP="001A62A2">
      <w:pPr>
        <w:jc w:val="both"/>
        <w:rPr>
          <w:bCs/>
        </w:rPr>
      </w:pPr>
      <w:r>
        <w:rPr>
          <w:bCs/>
        </w:rPr>
        <w:t xml:space="preserve">My family have never had a TV in the house. </w:t>
      </w:r>
      <w:r w:rsidR="005532B3">
        <w:rPr>
          <w:bCs/>
        </w:rPr>
        <w:t>T</w:t>
      </w:r>
      <w:r>
        <w:rPr>
          <w:bCs/>
        </w:rPr>
        <w:t xml:space="preserve">he households they came from did have TVs, but they made the conscious decision not to include one in the first house they got together. </w:t>
      </w:r>
      <w:r w:rsidR="005532B3">
        <w:rPr>
          <w:bCs/>
        </w:rPr>
        <w:t xml:space="preserve">As a result </w:t>
      </w:r>
      <w:r>
        <w:rPr>
          <w:bCs/>
        </w:rPr>
        <w:t xml:space="preserve">I’m quite bookish, and </w:t>
      </w:r>
      <w:r w:rsidR="005532B3">
        <w:rPr>
          <w:bCs/>
        </w:rPr>
        <w:t>reading lots of books has accentuated my</w:t>
      </w:r>
      <w:r>
        <w:rPr>
          <w:bCs/>
        </w:rPr>
        <w:t xml:space="preserve"> imagination. </w:t>
      </w:r>
      <w:r w:rsidR="005532B3">
        <w:rPr>
          <w:bCs/>
        </w:rPr>
        <w:t xml:space="preserve">I ended up reading a lot of books when I was young, by such authors as Antony </w:t>
      </w:r>
      <w:proofErr w:type="spellStart"/>
      <w:r w:rsidR="005532B3">
        <w:rPr>
          <w:bCs/>
        </w:rPr>
        <w:t>Horovitz</w:t>
      </w:r>
      <w:proofErr w:type="spellEnd"/>
      <w:r w:rsidR="005532B3">
        <w:rPr>
          <w:bCs/>
        </w:rPr>
        <w:t xml:space="preserve">, Brian Jacques, </w:t>
      </w:r>
      <w:proofErr w:type="gramStart"/>
      <w:r w:rsidR="005532B3">
        <w:rPr>
          <w:bCs/>
        </w:rPr>
        <w:t>Roald</w:t>
      </w:r>
      <w:proofErr w:type="gramEnd"/>
      <w:r w:rsidR="005532B3">
        <w:rPr>
          <w:bCs/>
        </w:rPr>
        <w:t xml:space="preserve"> Dahl. At school I was better at making up new stories than writing from personal experience, and I have always tried to write music. Writing good computer software also requires a good imagination, because one is more likely to see a more obscure solution.</w:t>
      </w:r>
    </w:p>
    <w:p w:rsidR="005575B9" w:rsidRPr="0099751E" w:rsidRDefault="005B08CC" w:rsidP="005575B9">
      <w:pPr>
        <w:rPr>
          <w:b/>
          <w:bCs/>
        </w:rPr>
      </w:pPr>
      <w:r>
        <w:rPr>
          <w:b/>
          <w:bCs/>
        </w:rPr>
        <w:t>Hosting friends in York</w:t>
      </w:r>
    </w:p>
    <w:p w:rsidR="005575B9" w:rsidRPr="005575B9" w:rsidRDefault="005B08CC" w:rsidP="001A62A2">
      <w:pPr>
        <w:jc w:val="both"/>
      </w:pPr>
      <w:r>
        <w:t xml:space="preserve">I quickly made the discovery in school that I am not someone who enjoys drinking parties or going to clubs in city centres. Fortunately at York I made friends with people who held a similar opinion, and we would often take it in turns to host a dinner or games night at our flat. This helped build my social confidence, as I moved from being a fairly detached attender of other people’s parties to an active host. I </w:t>
      </w:r>
      <w:r w:rsidR="001A62A2">
        <w:t xml:space="preserve">have learnt to cook from my mother, </w:t>
      </w:r>
      <w:r>
        <w:t>and I enjoyed organising the food</w:t>
      </w:r>
      <w:r w:rsidR="001A62A2">
        <w:t xml:space="preserve"> for these events</w:t>
      </w:r>
      <w:r>
        <w:t>.</w:t>
      </w:r>
    </w:p>
    <w:p w:rsidR="005575B9" w:rsidRPr="0099751E" w:rsidRDefault="0024585C" w:rsidP="005575B9">
      <w:pPr>
        <w:rPr>
          <w:b/>
          <w:bCs/>
        </w:rPr>
      </w:pPr>
      <w:r>
        <w:rPr>
          <w:b/>
          <w:bCs/>
        </w:rPr>
        <w:t>Not studying Computer Science</w:t>
      </w:r>
    </w:p>
    <w:p w:rsidR="005575B9" w:rsidRDefault="005575B9" w:rsidP="001A62A2">
      <w:pPr>
        <w:jc w:val="both"/>
      </w:pPr>
      <w:r>
        <w:t>I distinctly remember the moment my parents told me we were getting a computer. Computers to me are not tools to get things done, or wastes of time, or computational machines. They are places to explore.</w:t>
      </w:r>
    </w:p>
    <w:p w:rsidR="005575B9" w:rsidRPr="005575B9" w:rsidRDefault="005575B9" w:rsidP="001A62A2">
      <w:pPr>
        <w:jc w:val="both"/>
      </w:pPr>
      <w:r>
        <w:t xml:space="preserve">Getting a computer was the beginning of a long investigation I have made into how humans react to and interactive with computers. </w:t>
      </w:r>
      <w:r w:rsidR="001A62A2">
        <w:t xml:space="preserve">At school I had less interest in studying mathematical formulae and more interest in writing software that is natural for humans to interact with. My aversion to studying algorithms put me off studying computer science at university, and </w:t>
      </w:r>
      <w:r w:rsidR="0024585C">
        <w:t>it remains an unexplored area for me. S</w:t>
      </w:r>
      <w:r w:rsidR="001A62A2">
        <w:t>o I would like to develop this weakness rather than avoid it in the future.</w:t>
      </w:r>
      <w:r w:rsidR="00BE06AE">
        <w:t xml:space="preserve"> </w:t>
      </w:r>
    </w:p>
    <w:p w:rsidR="0080141F" w:rsidRPr="0099751E" w:rsidRDefault="0024585C">
      <w:pPr>
        <w:rPr>
          <w:b/>
          <w:bCs/>
        </w:rPr>
      </w:pPr>
      <w:r>
        <w:rPr>
          <w:b/>
          <w:bCs/>
        </w:rPr>
        <w:t>Learning to play the saxophone</w:t>
      </w:r>
    </w:p>
    <w:p w:rsidR="00F633B5" w:rsidRDefault="005900C0" w:rsidP="005900C0">
      <w:r>
        <w:t xml:space="preserve">Some of my earliest memories are </w:t>
      </w:r>
      <w:r w:rsidR="001E2B0A">
        <w:t>of</w:t>
      </w:r>
      <w:r>
        <w:t xml:space="preserve"> playing the saxophone.</w:t>
      </w:r>
      <w:r w:rsidR="00BE06AE">
        <w:t xml:space="preserve"> </w:t>
      </w:r>
      <w:r w:rsidR="00F633B5">
        <w:t>I work hard, sometimes too hard, and try to move too fast</w:t>
      </w:r>
      <w:r w:rsidR="00BE06AE">
        <w:t>.</w:t>
      </w:r>
      <w:r w:rsidR="00F633B5">
        <w:t xml:space="preserve"> </w:t>
      </w:r>
      <w:r w:rsidR="00BE06AE">
        <w:t>As a result I am a good sight reader, but I get impatient. For example, I</w:t>
      </w:r>
      <w:r w:rsidR="006C5D2F">
        <w:t xml:space="preserve"> put greater emphasis on my </w:t>
      </w:r>
      <w:r w:rsidR="00BE06AE">
        <w:t>progress through the ABRSM grades</w:t>
      </w:r>
      <w:r w:rsidR="006C5D2F">
        <w:t xml:space="preserve"> than building good habits</w:t>
      </w:r>
      <w:r w:rsidR="00BE06AE">
        <w:t>, and when I got to university I had to unlearn a lot of bad habits.</w:t>
      </w:r>
    </w:p>
    <w:p w:rsidR="00F633B5" w:rsidRDefault="001E2B0A" w:rsidP="00F633B5">
      <w:r>
        <w:t>P</w:t>
      </w:r>
      <w:r w:rsidR="00BE06AE">
        <w:t xml:space="preserve">reparing for musical performances seems to come naturally to me. However, </w:t>
      </w:r>
      <w:r>
        <w:t>outside of music</w:t>
      </w:r>
      <w:r w:rsidR="00BE06AE">
        <w:t xml:space="preserve"> I </w:t>
      </w:r>
      <w:r>
        <w:t>do not prepare well</w:t>
      </w:r>
      <w:r w:rsidR="00BE06AE">
        <w:t>. I was still one of those at university who was up past four in the morning of the deadline, and I even handed in a few incomplete submissions.</w:t>
      </w:r>
    </w:p>
    <w:p w:rsidR="0080141F" w:rsidRDefault="0080141F">
      <w:pPr>
        <w:rPr>
          <w:b/>
          <w:bCs/>
        </w:rPr>
      </w:pPr>
      <w:r w:rsidRPr="0099751E">
        <w:rPr>
          <w:b/>
          <w:bCs/>
        </w:rPr>
        <w:t>My first job as a w</w:t>
      </w:r>
      <w:r w:rsidR="0024585C">
        <w:rPr>
          <w:b/>
          <w:bCs/>
        </w:rPr>
        <w:t>aiter at the Norton House Hotel</w:t>
      </w:r>
    </w:p>
    <w:p w:rsidR="006C5D2F" w:rsidRDefault="000150B2" w:rsidP="00E509C6">
      <w:pPr>
        <w:jc w:val="both"/>
        <w:rPr>
          <w:bCs/>
        </w:rPr>
      </w:pPr>
      <w:r>
        <w:rPr>
          <w:bCs/>
        </w:rPr>
        <w:t>I really enjoy</w:t>
      </w:r>
      <w:r w:rsidR="00F633B5">
        <w:rPr>
          <w:bCs/>
        </w:rPr>
        <w:t>ed my time at the Norton House.</w:t>
      </w:r>
      <w:r w:rsidR="001E2B0A">
        <w:rPr>
          <w:bCs/>
        </w:rPr>
        <w:t xml:space="preserve"> It </w:t>
      </w:r>
      <w:r>
        <w:rPr>
          <w:bCs/>
        </w:rPr>
        <w:t xml:space="preserve">forced me </w:t>
      </w:r>
      <w:r w:rsidR="001E2B0A">
        <w:rPr>
          <w:bCs/>
        </w:rPr>
        <w:t>out of my comfort zone, and I am pleased that I rose to the challenge. I had to talk to new customers every day, and put them at their ease by making the first move.</w:t>
      </w:r>
      <w:r w:rsidR="00EB06AE">
        <w:rPr>
          <w:bCs/>
        </w:rPr>
        <w:t xml:space="preserve"> </w:t>
      </w:r>
      <w:r w:rsidR="001E2B0A">
        <w:rPr>
          <w:bCs/>
        </w:rPr>
        <w:t>Waiting tables was no</w:t>
      </w:r>
      <w:r w:rsidR="00A44B56">
        <w:rPr>
          <w:bCs/>
        </w:rPr>
        <w:t xml:space="preserve">t something I wanted to do for the rest of my life, but </w:t>
      </w:r>
      <w:r w:rsidR="001E2B0A">
        <w:rPr>
          <w:bCs/>
        </w:rPr>
        <w:t xml:space="preserve">I </w:t>
      </w:r>
      <w:r w:rsidR="006C5D2F">
        <w:rPr>
          <w:bCs/>
        </w:rPr>
        <w:t>learnt how to build up my</w:t>
      </w:r>
      <w:r w:rsidR="001E2B0A">
        <w:rPr>
          <w:bCs/>
        </w:rPr>
        <w:t xml:space="preserve"> savings</w:t>
      </w:r>
      <w:r w:rsidR="00A44B56">
        <w:rPr>
          <w:bCs/>
        </w:rPr>
        <w:t xml:space="preserve">, and </w:t>
      </w:r>
      <w:r w:rsidR="006C5D2F">
        <w:rPr>
          <w:bCs/>
        </w:rPr>
        <w:t xml:space="preserve">so </w:t>
      </w:r>
      <w:r w:rsidR="001E2B0A">
        <w:rPr>
          <w:bCs/>
        </w:rPr>
        <w:t xml:space="preserve">the experience </w:t>
      </w:r>
      <w:r w:rsidR="00A44B56">
        <w:rPr>
          <w:bCs/>
        </w:rPr>
        <w:t>was a good start</w:t>
      </w:r>
      <w:r w:rsidR="00CA5D16">
        <w:rPr>
          <w:bCs/>
        </w:rPr>
        <w:t xml:space="preserve"> to my working life</w:t>
      </w:r>
      <w:r w:rsidR="00A44B56">
        <w:rPr>
          <w:bCs/>
        </w:rPr>
        <w:t>.</w:t>
      </w:r>
    </w:p>
    <w:p w:rsidR="006C5D2F" w:rsidRDefault="006C5D2F">
      <w:pPr>
        <w:rPr>
          <w:bCs/>
        </w:rPr>
      </w:pPr>
      <w:r>
        <w:rPr>
          <w:bCs/>
        </w:rPr>
        <w:br w:type="page"/>
      </w:r>
    </w:p>
    <w:p w:rsidR="009535B6" w:rsidRDefault="009535B6" w:rsidP="00E509C6">
      <w:pPr>
        <w:jc w:val="both"/>
        <w:rPr>
          <w:bCs/>
        </w:rPr>
      </w:pPr>
    </w:p>
    <w:p w:rsidR="005575B9" w:rsidRDefault="005575B9" w:rsidP="005575B9">
      <w:pPr>
        <w:rPr>
          <w:b/>
          <w:bCs/>
        </w:rPr>
      </w:pPr>
      <w:r w:rsidRPr="0099751E">
        <w:rPr>
          <w:b/>
          <w:bCs/>
        </w:rPr>
        <w:t>L</w:t>
      </w:r>
      <w:r w:rsidR="0024585C">
        <w:rPr>
          <w:b/>
          <w:bCs/>
        </w:rPr>
        <w:t>eaving home to go to University</w:t>
      </w:r>
    </w:p>
    <w:p w:rsidR="0009298E" w:rsidRDefault="005575B9" w:rsidP="00E509C6">
      <w:pPr>
        <w:jc w:val="both"/>
        <w:rPr>
          <w:bCs/>
        </w:rPr>
      </w:pPr>
      <w:r>
        <w:rPr>
          <w:bCs/>
        </w:rPr>
        <w:t xml:space="preserve">I was very keen to move away once I had decided to go to university. I wanted to prove I could fend </w:t>
      </w:r>
      <w:r w:rsidR="005B5BD3">
        <w:rPr>
          <w:bCs/>
        </w:rPr>
        <w:t xml:space="preserve">for </w:t>
      </w:r>
      <w:r>
        <w:rPr>
          <w:bCs/>
        </w:rPr>
        <w:t>myself, and I think I wanted a b</w:t>
      </w:r>
      <w:r w:rsidR="005B5BD3">
        <w:rPr>
          <w:bCs/>
        </w:rPr>
        <w:t>it more independence as well. I a</w:t>
      </w:r>
      <w:r>
        <w:rPr>
          <w:bCs/>
        </w:rPr>
        <w:t>m glad I did, because it has made me more co</w:t>
      </w:r>
      <w:r w:rsidR="006C5D2F">
        <w:rPr>
          <w:bCs/>
        </w:rPr>
        <w:t>nfident in my own independence.</w:t>
      </w:r>
    </w:p>
    <w:p w:rsidR="005575B9" w:rsidRPr="005575B9" w:rsidRDefault="002802BF" w:rsidP="00E509C6">
      <w:pPr>
        <w:jc w:val="both"/>
        <w:rPr>
          <w:bCs/>
        </w:rPr>
      </w:pPr>
      <w:r>
        <w:rPr>
          <w:bCs/>
        </w:rPr>
        <w:t xml:space="preserve">My </w:t>
      </w:r>
      <w:r w:rsidR="0009298E">
        <w:rPr>
          <w:bCs/>
        </w:rPr>
        <w:t>self-</w:t>
      </w:r>
      <w:r>
        <w:rPr>
          <w:bCs/>
        </w:rPr>
        <w:t>confidence</w:t>
      </w:r>
      <w:r w:rsidR="00D15352">
        <w:rPr>
          <w:bCs/>
        </w:rPr>
        <w:t xml:space="preserve"> helped me look after myself for the first time, but I feel that it</w:t>
      </w:r>
      <w:r>
        <w:rPr>
          <w:bCs/>
        </w:rPr>
        <w:t xml:space="preserve"> led me to change too many things too quickly: my faith, my home, the distance from my parents and my responsibilities to look after my</w:t>
      </w:r>
      <w:r w:rsidR="006C5D2F">
        <w:rPr>
          <w:bCs/>
        </w:rPr>
        <w:t xml:space="preserve">self and my home. All of these were distractions from </w:t>
      </w:r>
      <w:r w:rsidR="0009298E">
        <w:rPr>
          <w:bCs/>
        </w:rPr>
        <w:t xml:space="preserve">completing </w:t>
      </w:r>
      <w:r w:rsidR="006C5D2F">
        <w:rPr>
          <w:bCs/>
        </w:rPr>
        <w:t>my</w:t>
      </w:r>
      <w:r>
        <w:rPr>
          <w:bCs/>
        </w:rPr>
        <w:t xml:space="preserve"> degree, </w:t>
      </w:r>
      <w:r w:rsidR="006C5D2F">
        <w:rPr>
          <w:bCs/>
        </w:rPr>
        <w:t xml:space="preserve">and </w:t>
      </w:r>
      <w:r>
        <w:rPr>
          <w:bCs/>
        </w:rPr>
        <w:t>I feel I could have saved m</w:t>
      </w:r>
      <w:r w:rsidR="006C5D2F">
        <w:rPr>
          <w:bCs/>
        </w:rPr>
        <w:t>yself a lot of pain by taking a more gradual</w:t>
      </w:r>
      <w:r>
        <w:rPr>
          <w:bCs/>
        </w:rPr>
        <w:t xml:space="preserve"> </w:t>
      </w:r>
      <w:r w:rsidR="006C5D2F">
        <w:rPr>
          <w:bCs/>
        </w:rPr>
        <w:t>approach</w:t>
      </w:r>
      <w:r w:rsidR="005575B9">
        <w:rPr>
          <w:bCs/>
        </w:rPr>
        <w:t>. Now I am living with my parents again, I feel there is a lot I can still learn from them about caring for a house and organising time to do chores.</w:t>
      </w:r>
    </w:p>
    <w:p w:rsidR="0080141F" w:rsidRDefault="0080141F" w:rsidP="0080141F">
      <w:pPr>
        <w:rPr>
          <w:b/>
          <w:bCs/>
        </w:rPr>
      </w:pPr>
      <w:r w:rsidRPr="0099751E">
        <w:rPr>
          <w:b/>
          <w:bCs/>
        </w:rPr>
        <w:t xml:space="preserve">Leaving my job at </w:t>
      </w:r>
      <w:r w:rsidR="0024585C">
        <w:rPr>
          <w:b/>
          <w:bCs/>
        </w:rPr>
        <w:t>Gear4music</w:t>
      </w:r>
    </w:p>
    <w:p w:rsidR="00D15352" w:rsidRDefault="00927048" w:rsidP="00E509C6">
      <w:pPr>
        <w:jc w:val="both"/>
      </w:pPr>
      <w:r>
        <w:t>I started working for Gear4Music in 2011</w:t>
      </w:r>
      <w:r w:rsidR="005B08CC">
        <w:t>, just after I completed my degree</w:t>
      </w:r>
      <w:r>
        <w:t xml:space="preserve">. I was pleased that I had managed to get a job </w:t>
      </w:r>
      <w:r w:rsidR="004F3FA2">
        <w:t>immediately after completing my degree</w:t>
      </w:r>
      <w:r>
        <w:t xml:space="preserve">. It was by no means a graduate </w:t>
      </w:r>
      <w:r w:rsidR="002A477B">
        <w:t>position</w:t>
      </w:r>
      <w:r>
        <w:t>, but it was a start, and I really got along</w:t>
      </w:r>
      <w:r w:rsidR="002A477B">
        <w:t xml:space="preserve"> with the people there. </w:t>
      </w:r>
      <w:r w:rsidR="00D15352">
        <w:t>It is amazing how much having friendly colleagues helps</w:t>
      </w:r>
      <w:r w:rsidR="005B08CC">
        <w:t xml:space="preserve"> my</w:t>
      </w:r>
      <w:r w:rsidR="00D15352">
        <w:t xml:space="preserve"> job satisfaction.</w:t>
      </w:r>
      <w:r w:rsidR="005B08CC">
        <w:t xml:space="preserve"> I experienced my first promotion, after I wrote some product descriptions for the company website, I was offered the position full time. While I was not able to keep the job during my nervous breakdown, I learnt that adapting to </w:t>
      </w:r>
      <w:r w:rsidR="004F3FA2">
        <w:t xml:space="preserve">new </w:t>
      </w:r>
      <w:r w:rsidR="005B08CC">
        <w:t xml:space="preserve">requirements </w:t>
      </w:r>
      <w:r w:rsidR="004F3FA2">
        <w:t>outside the prescribed job role will often</w:t>
      </w:r>
      <w:r w:rsidR="005B08CC">
        <w:t xml:space="preserve"> be rewarded.</w:t>
      </w:r>
    </w:p>
    <w:p w:rsidR="005B08CC" w:rsidRDefault="0080141F" w:rsidP="005B08CC">
      <w:r w:rsidRPr="0099751E">
        <w:rPr>
          <w:b/>
          <w:bCs/>
        </w:rPr>
        <w:t>My experien</w:t>
      </w:r>
      <w:r w:rsidR="0024585C">
        <w:rPr>
          <w:b/>
          <w:bCs/>
        </w:rPr>
        <w:t>ces at a call centre in Ipswich</w:t>
      </w:r>
    </w:p>
    <w:p w:rsidR="00F633B5" w:rsidRDefault="005B08CC" w:rsidP="005B08CC">
      <w:r>
        <w:t>I worked for two months in a</w:t>
      </w:r>
      <w:r w:rsidR="00A3636B">
        <w:t xml:space="preserve"> cal</w:t>
      </w:r>
      <w:r w:rsidR="004F3FA2">
        <w:t>l centre</w:t>
      </w:r>
      <w:r w:rsidR="00A3636B">
        <w:t xml:space="preserve"> </w:t>
      </w:r>
      <w:r>
        <w:t xml:space="preserve">in Ipswich. I needed a job to help me recover from my </w:t>
      </w:r>
      <w:r w:rsidR="004F3FA2">
        <w:t xml:space="preserve">nervous </w:t>
      </w:r>
      <w:r>
        <w:t>breakdown, and I was</w:t>
      </w:r>
      <w:r w:rsidR="00A3636B">
        <w:t xml:space="preserve"> carried along in the hype cre</w:t>
      </w:r>
      <w:r w:rsidR="004F3FA2">
        <w:t>ated by the recruitment process,</w:t>
      </w:r>
      <w:r w:rsidR="00A3636B">
        <w:t xml:space="preserve"> </w:t>
      </w:r>
      <w:r w:rsidR="004F3FA2">
        <w:t xml:space="preserve">which </w:t>
      </w:r>
      <w:r w:rsidR="00A3636B">
        <w:t xml:space="preserve"> that led me to believe it would be a worthwhile place to meet similarly aged people, and to help customers over the phone. </w:t>
      </w:r>
      <w:r w:rsidR="00D15352">
        <w:t xml:space="preserve"> This reminds me </w:t>
      </w:r>
      <w:r>
        <w:t xml:space="preserve">that </w:t>
      </w:r>
      <w:r w:rsidR="00D15352">
        <w:t xml:space="preserve">I am as susceptible to sales pressure as anyone else, but </w:t>
      </w:r>
      <w:r>
        <w:t>what carried me through was meeting lots of new people, working as part of a larger team where there was a sense of belonging, and solidarity against the harder and more relentless parts of the job</w:t>
      </w:r>
      <w:r w:rsidR="00D15352">
        <w:t>.</w:t>
      </w:r>
    </w:p>
    <w:p w:rsidR="0080141F" w:rsidRDefault="00F633B5">
      <w:pPr>
        <w:rPr>
          <w:b/>
          <w:bCs/>
        </w:rPr>
      </w:pPr>
      <w:r>
        <w:rPr>
          <w:b/>
          <w:bCs/>
        </w:rPr>
        <w:t>Having music as a hobby or a profession</w:t>
      </w:r>
      <w:r w:rsidR="0080141F" w:rsidRPr="0099751E">
        <w:rPr>
          <w:b/>
          <w:bCs/>
        </w:rPr>
        <w:t>.</w:t>
      </w:r>
    </w:p>
    <w:p w:rsidR="00F633B5" w:rsidRDefault="00CA5D16" w:rsidP="00E509C6">
      <w:pPr>
        <w:jc w:val="both"/>
        <w:rPr>
          <w:bCs/>
        </w:rPr>
      </w:pPr>
      <w:r>
        <w:rPr>
          <w:bCs/>
        </w:rPr>
        <w:t>When I left home for university I was keen to become a professional musician, because I thought being an amateur was somehow worth less than being a professional. I n</w:t>
      </w:r>
      <w:r w:rsidR="00475049">
        <w:rPr>
          <w:bCs/>
        </w:rPr>
        <w:t>ow know this to not be true: it i</w:t>
      </w:r>
      <w:r>
        <w:rPr>
          <w:bCs/>
        </w:rPr>
        <w:t xml:space="preserve">s an absurd generalisation. </w:t>
      </w:r>
      <w:r w:rsidR="00A40105">
        <w:rPr>
          <w:bCs/>
        </w:rPr>
        <w:t xml:space="preserve"> </w:t>
      </w:r>
      <w:r>
        <w:rPr>
          <w:bCs/>
        </w:rPr>
        <w:t xml:space="preserve">I met </w:t>
      </w:r>
      <w:r w:rsidR="00313A66">
        <w:rPr>
          <w:bCs/>
        </w:rPr>
        <w:t>musicians who regarded themselves as professionals at uni</w:t>
      </w:r>
      <w:r w:rsidR="00F633B5">
        <w:rPr>
          <w:bCs/>
        </w:rPr>
        <w:t>versity</w:t>
      </w:r>
      <w:r w:rsidR="00313A66">
        <w:rPr>
          <w:bCs/>
        </w:rPr>
        <w:t xml:space="preserve"> who were not really </w:t>
      </w:r>
      <w:r w:rsidR="00475049">
        <w:rPr>
          <w:bCs/>
        </w:rPr>
        <w:t xml:space="preserve">emotionally </w:t>
      </w:r>
      <w:r w:rsidR="00313A66">
        <w:rPr>
          <w:bCs/>
        </w:rPr>
        <w:t xml:space="preserve">invested in their music – it was simply their easiest way to make money. </w:t>
      </w:r>
      <w:r w:rsidR="00A40105">
        <w:rPr>
          <w:bCs/>
        </w:rPr>
        <w:t xml:space="preserve"> </w:t>
      </w:r>
      <w:r w:rsidR="00475049">
        <w:rPr>
          <w:bCs/>
        </w:rPr>
        <w:t>I ha</w:t>
      </w:r>
      <w:r w:rsidR="00313A66">
        <w:rPr>
          <w:bCs/>
        </w:rPr>
        <w:t>ve met plenty of amateurs who invest less time in their craft and who are not paid, b</w:t>
      </w:r>
      <w:r w:rsidR="00F633B5">
        <w:rPr>
          <w:bCs/>
        </w:rPr>
        <w:t>ut yet produce amazin</w:t>
      </w:r>
      <w:r w:rsidR="005575B9">
        <w:rPr>
          <w:bCs/>
        </w:rPr>
        <w:t xml:space="preserve">g </w:t>
      </w:r>
      <w:r w:rsidR="00475049">
        <w:rPr>
          <w:bCs/>
        </w:rPr>
        <w:t>music</w:t>
      </w:r>
      <w:r w:rsidR="005575B9">
        <w:rPr>
          <w:bCs/>
        </w:rPr>
        <w:t>.</w:t>
      </w:r>
      <w:bookmarkStart w:id="0" w:name="_GoBack"/>
      <w:bookmarkEnd w:id="0"/>
    </w:p>
    <w:sectPr w:rsidR="00F63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1F"/>
    <w:rsid w:val="000150B2"/>
    <w:rsid w:val="0009298E"/>
    <w:rsid w:val="00153F74"/>
    <w:rsid w:val="001A62A2"/>
    <w:rsid w:val="001B5EC7"/>
    <w:rsid w:val="001E2B0A"/>
    <w:rsid w:val="0024585C"/>
    <w:rsid w:val="002802BF"/>
    <w:rsid w:val="002A477B"/>
    <w:rsid w:val="00313A66"/>
    <w:rsid w:val="00475049"/>
    <w:rsid w:val="004F3FA2"/>
    <w:rsid w:val="005532B3"/>
    <w:rsid w:val="005575B9"/>
    <w:rsid w:val="0056439C"/>
    <w:rsid w:val="0057138E"/>
    <w:rsid w:val="00586D8F"/>
    <w:rsid w:val="005900C0"/>
    <w:rsid w:val="005B08CC"/>
    <w:rsid w:val="005B5BD3"/>
    <w:rsid w:val="006261B6"/>
    <w:rsid w:val="006A5904"/>
    <w:rsid w:val="006C5D2F"/>
    <w:rsid w:val="007C33D2"/>
    <w:rsid w:val="0080141F"/>
    <w:rsid w:val="00927048"/>
    <w:rsid w:val="009535B6"/>
    <w:rsid w:val="0099751E"/>
    <w:rsid w:val="00A3636B"/>
    <w:rsid w:val="00A40105"/>
    <w:rsid w:val="00A44B56"/>
    <w:rsid w:val="00BE06AE"/>
    <w:rsid w:val="00BF1E7C"/>
    <w:rsid w:val="00CA5D16"/>
    <w:rsid w:val="00D15352"/>
    <w:rsid w:val="00E509C6"/>
    <w:rsid w:val="00EB06AE"/>
    <w:rsid w:val="00EB5235"/>
    <w:rsid w:val="00F633B5"/>
    <w:rsid w:val="00FB650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D8A4E1-6E2B-495F-AC29-152BB851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Fermor (s169108)</dc:creator>
  <cp:lastModifiedBy>Fermor,D,Duncan,TNK6 R</cp:lastModifiedBy>
  <cp:revision>5</cp:revision>
  <dcterms:created xsi:type="dcterms:W3CDTF">2014-09-19T10:53:00Z</dcterms:created>
  <dcterms:modified xsi:type="dcterms:W3CDTF">2014-09-19T11:04:00Z</dcterms:modified>
</cp:coreProperties>
</file>